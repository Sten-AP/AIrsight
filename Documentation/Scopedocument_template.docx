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863D" w14:textId="1FB892D6" w:rsidR="00622055" w:rsidRPr="00622055" w:rsidRDefault="00905966" w:rsidP="00622055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77EC6D4C" w14:textId="6BDA7665" w:rsidR="00622055" w:rsidRDefault="00622055" w:rsidP="0019775D">
      <w:pPr>
        <w:pStyle w:val="Titel"/>
        <w:spacing w:before="1600"/>
        <w:contextualSpacing w:val="0"/>
      </w:pPr>
      <w:r>
        <w:t>Scopedocument</w:t>
      </w:r>
    </w:p>
    <w:p w14:paraId="4A7DACEA" w14:textId="16ACA2C0" w:rsidR="0019775D" w:rsidRPr="000B28EF" w:rsidRDefault="00622055" w:rsidP="0019775D">
      <w:pPr>
        <w:pStyle w:val="Titel"/>
        <w:spacing w:before="1600"/>
        <w:contextualSpacing w:val="0"/>
      </w:pPr>
      <w:r>
        <w:t xml:space="preserve">&lt;titel van het project&gt; </w:t>
      </w:r>
    </w:p>
    <w:p w14:paraId="0A8DF689" w14:textId="05F1D2E1" w:rsidR="00905966" w:rsidRPr="00622055" w:rsidRDefault="00622055" w:rsidP="00DF6BF0">
      <w:pPr>
        <w:pStyle w:val="Titel"/>
        <w:spacing w:before="1920"/>
        <w:contextualSpacing w:val="0"/>
        <w:rPr>
          <w:noProof/>
          <w:color w:val="C40009"/>
          <w:lang w:val="nl-BE" w:eastAsia="nl-BE"/>
        </w:rPr>
      </w:pPr>
      <w:r w:rsidRPr="00622055">
        <w:rPr>
          <w:color w:val="C40009"/>
          <w:lang w:val="nl-BE"/>
        </w:rPr>
        <w:t>&lt;studenten&gt;</w:t>
      </w:r>
    </w:p>
    <w:p w14:paraId="571E4EA3" w14:textId="6433E216" w:rsidR="0054057D" w:rsidRPr="00622055" w:rsidRDefault="0054057D" w:rsidP="0019775D">
      <w:pPr>
        <w:jc w:val="center"/>
        <w:rPr>
          <w:bCs/>
          <w:lang w:val="nl-BE"/>
        </w:rPr>
      </w:pPr>
      <w:bookmarkStart w:id="1" w:name="mail"/>
    </w:p>
    <w:p w14:paraId="09DD6F69" w14:textId="0F07CEE9" w:rsidR="00622055" w:rsidRDefault="00622055" w:rsidP="00622055">
      <w:pPr>
        <w:rPr>
          <w:bCs/>
          <w:lang w:val="nl-BE"/>
        </w:rPr>
      </w:pPr>
    </w:p>
    <w:p w14:paraId="2B50A1F6" w14:textId="77777777" w:rsidR="00622055" w:rsidRPr="00622055" w:rsidRDefault="00622055" w:rsidP="00622055">
      <w:pPr>
        <w:rPr>
          <w:bCs/>
          <w:lang w:val="nl-BE"/>
        </w:rPr>
      </w:pPr>
    </w:p>
    <w:p w14:paraId="0927C3E9" w14:textId="77777777" w:rsidR="00622055" w:rsidRPr="00622055" w:rsidRDefault="00622055" w:rsidP="0019775D">
      <w:pPr>
        <w:jc w:val="center"/>
        <w:rPr>
          <w:bCs/>
          <w:lang w:val="nl-BE"/>
        </w:rPr>
      </w:pPr>
    </w:p>
    <w:bookmarkEnd w:id="1"/>
    <w:p w14:paraId="54C5F8A2" w14:textId="13BCF2E8" w:rsidR="00622055" w:rsidRDefault="00105A86" w:rsidP="00715CD0">
      <w:pPr>
        <w:tabs>
          <w:tab w:val="right" w:pos="9072"/>
        </w:tabs>
        <w:spacing w:before="1200"/>
        <w:rPr>
          <w:bCs/>
        </w:rPr>
      </w:pPr>
      <w:r>
        <w:t>A</w:t>
      </w:r>
      <w:r w:rsidR="00DF6BF0" w:rsidRPr="000B28EF">
        <w:rPr>
          <w:bCs/>
        </w:rPr>
        <w:t>cademiejaar 20</w:t>
      </w:r>
      <w:r w:rsidR="00622055">
        <w:rPr>
          <w:bCs/>
        </w:rPr>
        <w:t>22</w:t>
      </w:r>
      <w:r w:rsidR="00DF6BF0" w:rsidRPr="000B28EF">
        <w:rPr>
          <w:bCs/>
        </w:rPr>
        <w:t>-202</w:t>
      </w:r>
      <w:r w:rsidR="00622055">
        <w:rPr>
          <w:bCs/>
        </w:rPr>
        <w:t>3</w:t>
      </w:r>
      <w:r w:rsidR="00DF6BF0" w:rsidRPr="000B28EF">
        <w:tab/>
      </w:r>
      <w:r w:rsidR="00622055">
        <w:t>1</w:t>
      </w:r>
      <w:r w:rsidR="00622055" w:rsidRPr="00622055">
        <w:rPr>
          <w:vertAlign w:val="superscript"/>
        </w:rPr>
        <w:t>ste</w:t>
      </w:r>
      <w:r w:rsidR="00622055">
        <w:t xml:space="preserve"> </w:t>
      </w:r>
      <w:r w:rsidR="00DF6BF0" w:rsidRPr="000B28EF">
        <w:rPr>
          <w:bCs/>
        </w:rPr>
        <w:t>semester</w:t>
      </w:r>
    </w:p>
    <w:bookmarkStart w:id="2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544061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89F779" w14:textId="0A029394" w:rsidR="00622055" w:rsidRPr="00622055" w:rsidRDefault="00622055" w:rsidP="00622055">
          <w:pPr>
            <w:pStyle w:val="Kopvaninhoudsopgave"/>
            <w:rPr>
              <w:rFonts w:ascii="Calibri" w:eastAsia="Times New Roman" w:hAnsi="Calibri" w:cs="Times New Roman"/>
              <w:b w:val="0"/>
              <w:bCs w:val="0"/>
              <w:color w:val="404040" w:themeColor="text1" w:themeTint="BF"/>
              <w:sz w:val="22"/>
              <w:szCs w:val="24"/>
              <w:lang w:val="nl-NL" w:eastAsia="nl-NL"/>
            </w:rPr>
          </w:pPr>
        </w:p>
        <w:p w14:paraId="219799D5" w14:textId="19D0DF60" w:rsidR="00C96787" w:rsidRPr="00B52F10" w:rsidRDefault="00B52F10" w:rsidP="00622055">
          <w:pPr>
            <w:spacing w:after="200" w:line="276" w:lineRule="auto"/>
            <w:jc w:val="left"/>
            <w:rPr>
              <w:rStyle w:val="Kop1Char"/>
              <w:rFonts w:eastAsiaTheme="majorEastAsia"/>
            </w:rPr>
          </w:pPr>
          <w:bookmarkStart w:id="3" w:name="_Toc115353292"/>
          <w:r w:rsidRPr="00B52F10">
            <w:rPr>
              <w:rStyle w:val="Kop1Char"/>
              <w:rFonts w:eastAsiaTheme="majorEastAsia"/>
            </w:rPr>
            <w:t>Inhoudstafel</w:t>
          </w:r>
          <w:bookmarkEnd w:id="3"/>
        </w:p>
        <w:p w14:paraId="35840B79" w14:textId="089075C5" w:rsidR="000E031C" w:rsidRDefault="00C96787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53292" w:history="1">
            <w:r w:rsidR="000E031C" w:rsidRPr="00777DFF">
              <w:rPr>
                <w:rStyle w:val="Hyperlink"/>
                <w:rFonts w:ascii="Arial" w:eastAsiaTheme="majorEastAsia" w:hAnsi="Arial"/>
                <w:noProof/>
              </w:rPr>
              <w:t>Inhoudstafel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_Toc115353292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2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25B8DF60" w14:textId="5902C313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3" w:history="1">
            <w:r w:rsidR="000E031C" w:rsidRPr="00777DFF">
              <w:rPr>
                <w:rStyle w:val="Hyperlink"/>
                <w:rFonts w:eastAsiaTheme="majorEastAsia"/>
                <w:noProof/>
              </w:rPr>
              <w:t>Termen en Afkortingen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_Toc115353293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3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405E251D" w14:textId="7EFFC2A6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4" w:history="1">
            <w:r w:rsidR="000E031C" w:rsidRPr="00777DFF">
              <w:rPr>
                <w:rStyle w:val="Hyperlink"/>
                <w:rFonts w:eastAsiaTheme="majorEastAsia"/>
                <w:noProof/>
              </w:rPr>
              <w:t>Samenvatting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_Toc115353294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76C2AF0F" w14:textId="70AA1FDB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5" w:history="1">
            <w:r w:rsidR="000E031C" w:rsidRPr="00777DFF">
              <w:rPr>
                <w:rStyle w:val="Hyperlink"/>
                <w:rFonts w:eastAsiaTheme="majorEastAsia"/>
                <w:noProof/>
              </w:rPr>
              <w:t>Projectdefinitie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_Toc115353295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25C2D760" w14:textId="356E6521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6" w:history="1">
            <w:r w:rsidR="000E031C" w:rsidRPr="00777DFF">
              <w:rPr>
                <w:rStyle w:val="Hyperlink"/>
                <w:rFonts w:eastAsiaTheme="majorEastAsia"/>
                <w:noProof/>
              </w:rPr>
              <w:t>Methodologie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_Toc115353296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3ECD3A58" w14:textId="572E4F54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7" w:history="1">
            <w:r w:rsidR="000E031C" w:rsidRPr="00777DFF">
              <w:rPr>
                <w:rStyle w:val="Hyperlink"/>
                <w:rFonts w:eastAsiaTheme="majorEastAsia"/>
                <w:noProof/>
              </w:rPr>
              <w:t>Data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_Toc115353297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62440BD9" w14:textId="28B00194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8" w:history="1">
            <w:r w:rsidR="000E031C" w:rsidRPr="00777DFF">
              <w:rPr>
                <w:rStyle w:val="Hyperlink"/>
                <w:rFonts w:eastAsiaTheme="majorEastAsia"/>
                <w:noProof/>
                <w:lang w:val="nl-BE"/>
              </w:rPr>
              <w:t>Deliverables en Planning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_Toc115353298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6787616A" w14:textId="38BA97E0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299" w:history="1">
            <w:r w:rsidR="000E031C" w:rsidRPr="00777DFF">
              <w:rPr>
                <w:rStyle w:val="Hyperlink"/>
                <w:rFonts w:eastAsiaTheme="majorEastAsia"/>
                <w:noProof/>
              </w:rPr>
              <w:t>Risico’s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_Toc115353299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4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4FB11AB0" w14:textId="395A95BC" w:rsidR="000E031C" w:rsidRDefault="00380785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nl-BE" w:eastAsia="nl-BE"/>
            </w:rPr>
          </w:pPr>
          <w:hyperlink w:anchor="_Toc115353300" w:history="1">
            <w:r w:rsidR="000E031C" w:rsidRPr="00777DFF">
              <w:rPr>
                <w:rStyle w:val="Hyperlink"/>
                <w:rFonts w:eastAsiaTheme="majorEastAsia" w:cs="Times New Roman"/>
                <w:noProof/>
                <w:lang w:eastAsia="en-US"/>
              </w:rPr>
              <w:t>Bronvermelding</w:t>
            </w:r>
            <w:r w:rsidR="000E031C">
              <w:rPr>
                <w:noProof/>
                <w:webHidden/>
              </w:rPr>
              <w:tab/>
            </w:r>
            <w:r w:rsidR="000E031C">
              <w:rPr>
                <w:noProof/>
                <w:webHidden/>
              </w:rPr>
              <w:fldChar w:fldCharType="begin"/>
            </w:r>
            <w:r w:rsidR="000E031C">
              <w:rPr>
                <w:noProof/>
                <w:webHidden/>
              </w:rPr>
              <w:instrText xml:space="preserve"> PAGEREF _Toc115353300 \h </w:instrText>
            </w:r>
            <w:r w:rsidR="000E031C">
              <w:rPr>
                <w:noProof/>
                <w:webHidden/>
              </w:rPr>
            </w:r>
            <w:r w:rsidR="000E031C">
              <w:rPr>
                <w:noProof/>
                <w:webHidden/>
              </w:rPr>
              <w:fldChar w:fldCharType="separate"/>
            </w:r>
            <w:r w:rsidR="000E031C">
              <w:rPr>
                <w:noProof/>
                <w:webHidden/>
              </w:rPr>
              <w:t>5</w:t>
            </w:r>
            <w:r w:rsidR="000E031C">
              <w:rPr>
                <w:noProof/>
                <w:webHidden/>
              </w:rPr>
              <w:fldChar w:fldCharType="end"/>
            </w:r>
          </w:hyperlink>
        </w:p>
        <w:p w14:paraId="4FF549BC" w14:textId="6F088931" w:rsidR="00C96787" w:rsidRDefault="00C96787">
          <w:r>
            <w:rPr>
              <w:b/>
              <w:bCs/>
              <w:noProof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  <w:bookmarkStart w:id="4" w:name="_GoBack"/>
      <w:bookmarkEnd w:id="4"/>
    </w:p>
    <w:p w14:paraId="5BE5C532" w14:textId="77777777" w:rsidR="003D7E68" w:rsidRPr="000B28EF" w:rsidRDefault="000B28EF" w:rsidP="003D7E68">
      <w:pPr>
        <w:pStyle w:val="Kop1"/>
      </w:pPr>
      <w:bookmarkStart w:id="5" w:name="_Toc115353293"/>
      <w:r w:rsidRPr="000B28EF">
        <w:lastRenderedPageBreak/>
        <w:t>Termen en Afkortingen</w:t>
      </w:r>
      <w:bookmarkEnd w:id="5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 w:rsidRPr="000B28EF">
              <w:rPr>
                <w:sz w:val="18"/>
                <w:szCs w:val="18"/>
              </w:rPr>
              <w:t>Lorem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  <w:tr w:rsidR="000B28EF" w:rsidRPr="000B28EF" w14:paraId="7B0F4E16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0B28EF">
              <w:rPr>
                <w:sz w:val="18"/>
                <w:szCs w:val="18"/>
              </w:rPr>
              <w:t>IPSUM</w:t>
            </w: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51D4ACD0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</w:tbl>
    <w:p w14:paraId="672A6659" w14:textId="77777777" w:rsidR="003D7E68" w:rsidRPr="000B28EF" w:rsidRDefault="003D7E68" w:rsidP="003D7E68">
      <w:pPr>
        <w:rPr>
          <w:rFonts w:cs="Arial"/>
          <w:kern w:val="32"/>
          <w:sz w:val="36"/>
          <w:szCs w:val="26"/>
        </w:rPr>
      </w:pPr>
      <w:r w:rsidRPr="000B28EF">
        <w:br w:type="page"/>
      </w:r>
    </w:p>
    <w:p w14:paraId="6DBC6D05" w14:textId="77777777" w:rsidR="00FF78EC" w:rsidRDefault="00FF78EC" w:rsidP="00FF78EC">
      <w:pPr>
        <w:pStyle w:val="Witruimte"/>
      </w:pPr>
      <w:bookmarkStart w:id="6" w:name="_Toc69866611"/>
      <w:bookmarkEnd w:id="2"/>
    </w:p>
    <w:p w14:paraId="3F07B134" w14:textId="52B14086" w:rsidR="00FF78EC" w:rsidRPr="00DC223D" w:rsidRDefault="00FF78EC" w:rsidP="00DC223D">
      <w:pPr>
        <w:pStyle w:val="Kop1"/>
      </w:pPr>
      <w:bookmarkStart w:id="7" w:name="_Toc378765630"/>
      <w:bookmarkStart w:id="8" w:name="_Toc115353294"/>
      <w:bookmarkStart w:id="9" w:name="_Toc476986029"/>
      <w:bookmarkStart w:id="10" w:name="_Toc477060715"/>
      <w:bookmarkStart w:id="11" w:name="_Toc477244794"/>
      <w:bookmarkStart w:id="12" w:name="_Toc477766233"/>
      <w:bookmarkStart w:id="13" w:name="_Toc519317875"/>
      <w:r w:rsidRPr="00DC223D">
        <w:t>Samenvatting</w:t>
      </w:r>
      <w:bookmarkEnd w:id="7"/>
      <w:bookmarkEnd w:id="8"/>
    </w:p>
    <w:p w14:paraId="2525E8BD" w14:textId="662A5DBC" w:rsidR="00FF78EC" w:rsidRPr="000E031C" w:rsidRDefault="00FF78EC" w:rsidP="000E031C">
      <w:pPr>
        <w:pStyle w:val="Lijstalinea"/>
        <w:numPr>
          <w:ilvl w:val="0"/>
          <w:numId w:val="18"/>
        </w:numPr>
        <w:rPr>
          <w:i/>
        </w:rPr>
      </w:pPr>
      <w:r w:rsidRPr="000E031C">
        <w:rPr>
          <w:i/>
          <w:iCs/>
        </w:rPr>
        <w:t xml:space="preserve">Korte samenvatting van het project en context, </w:t>
      </w:r>
      <w:r w:rsidR="000E031C" w:rsidRPr="000E031C">
        <w:rPr>
          <w:i/>
          <w:iCs/>
        </w:rPr>
        <w:t>(</w:t>
      </w:r>
      <w:r w:rsidRPr="000E031C">
        <w:rPr>
          <w:i/>
          <w:iCs/>
        </w:rPr>
        <w:t>1 of 2 alinea</w:t>
      </w:r>
      <w:r w:rsidR="000E031C" w:rsidRPr="000E031C">
        <w:rPr>
          <w:i/>
          <w:iCs/>
        </w:rPr>
        <w:t>’</w:t>
      </w:r>
      <w:r w:rsidRPr="000E031C">
        <w:rPr>
          <w:i/>
          <w:iCs/>
        </w:rPr>
        <w:t>s</w:t>
      </w:r>
      <w:r w:rsidR="000E031C" w:rsidRPr="000E031C">
        <w:rPr>
          <w:i/>
          <w:iCs/>
        </w:rPr>
        <w:t xml:space="preserve">) </w:t>
      </w:r>
    </w:p>
    <w:p w14:paraId="2EB4671C" w14:textId="77777777" w:rsidR="000E031C" w:rsidRPr="000E031C" w:rsidRDefault="000E031C" w:rsidP="000E031C">
      <w:pPr>
        <w:pStyle w:val="Lijstalinea"/>
        <w:numPr>
          <w:ilvl w:val="0"/>
          <w:numId w:val="18"/>
        </w:numPr>
        <w:rPr>
          <w:i/>
        </w:rPr>
      </w:pPr>
      <w:r w:rsidRPr="000E031C">
        <w:rPr>
          <w:i/>
          <w:lang w:val="nl-BE"/>
        </w:rPr>
        <w:t>Beschrijving van het probleem/uitdaging/tekortkoming</w:t>
      </w:r>
    </w:p>
    <w:p w14:paraId="63C5706E" w14:textId="09934B82" w:rsidR="000E031C" w:rsidRPr="000E031C" w:rsidRDefault="000E031C" w:rsidP="000E031C">
      <w:pPr>
        <w:pStyle w:val="Lijstalinea"/>
        <w:numPr>
          <w:ilvl w:val="0"/>
          <w:numId w:val="18"/>
        </w:numPr>
        <w:rPr>
          <w:i/>
        </w:rPr>
      </w:pPr>
      <w:r w:rsidRPr="000E031C">
        <w:rPr>
          <w:i/>
          <w:lang w:val="nl-BE"/>
        </w:rPr>
        <w:t>Hoe zal dit project dit probleem oplossen?</w:t>
      </w:r>
    </w:p>
    <w:p w14:paraId="095C80FA" w14:textId="77777777" w:rsidR="00FF78EC" w:rsidRPr="0080240F" w:rsidRDefault="00FF78EC" w:rsidP="00622055">
      <w:pPr>
        <w:pStyle w:val="Kop1"/>
      </w:pPr>
      <w:bookmarkStart w:id="14" w:name="_Toc115353295"/>
      <w:bookmarkEnd w:id="9"/>
      <w:bookmarkEnd w:id="10"/>
      <w:bookmarkEnd w:id="11"/>
      <w:bookmarkEnd w:id="12"/>
      <w:bookmarkEnd w:id="13"/>
      <w:r w:rsidRPr="0080240F">
        <w:t>Projectdefinitie</w:t>
      </w:r>
      <w:bookmarkEnd w:id="14"/>
    </w:p>
    <w:p w14:paraId="01F1B814" w14:textId="6BA6711E" w:rsidR="009C142B" w:rsidRPr="000E031C" w:rsidRDefault="009C142B" w:rsidP="009C142B">
      <w:pPr>
        <w:pStyle w:val="Lijstalinea"/>
        <w:numPr>
          <w:ilvl w:val="0"/>
          <w:numId w:val="18"/>
        </w:numPr>
      </w:pPr>
      <w:r w:rsidRPr="009C142B">
        <w:rPr>
          <w:i/>
        </w:rPr>
        <w:t xml:space="preserve">Wat zijn de doelstellingen van </w:t>
      </w:r>
      <w:r w:rsidRPr="000E031C">
        <w:t xml:space="preserve">het project. </w:t>
      </w:r>
    </w:p>
    <w:p w14:paraId="6B4E7C24" w14:textId="3CFD4ED0" w:rsidR="000E031C" w:rsidRPr="000E031C" w:rsidRDefault="000E031C" w:rsidP="009C142B">
      <w:pPr>
        <w:pStyle w:val="Lijstalinea"/>
        <w:numPr>
          <w:ilvl w:val="0"/>
          <w:numId w:val="18"/>
        </w:numPr>
      </w:pPr>
      <w:r w:rsidRPr="000E031C">
        <w:rPr>
          <w:lang w:val="nl-BE"/>
        </w:rPr>
        <w:t>Waar zal AI een rol spelen in het project en welke rol zal het spelen?</w:t>
      </w:r>
    </w:p>
    <w:p w14:paraId="5CB77DC1" w14:textId="77777777" w:rsidR="009C142B" w:rsidRPr="000E031C" w:rsidRDefault="009C142B" w:rsidP="009C142B">
      <w:pPr>
        <w:pStyle w:val="Lijstalinea"/>
        <w:numPr>
          <w:ilvl w:val="0"/>
          <w:numId w:val="18"/>
        </w:numPr>
      </w:pPr>
      <w:r w:rsidRPr="000E031C">
        <w:t xml:space="preserve">Wat moet er behaald worden om van het project een succes te maken. </w:t>
      </w:r>
    </w:p>
    <w:p w14:paraId="2C07B31D" w14:textId="77777777" w:rsidR="009C142B" w:rsidRPr="000E031C" w:rsidRDefault="009C142B" w:rsidP="009C142B">
      <w:pPr>
        <w:pStyle w:val="Lijstalinea"/>
        <w:numPr>
          <w:ilvl w:val="0"/>
          <w:numId w:val="18"/>
        </w:numPr>
      </w:pPr>
      <w:r w:rsidRPr="000E031C">
        <w:t xml:space="preserve">Wat zijn de business doelen. </w:t>
      </w:r>
    </w:p>
    <w:p w14:paraId="1C34423E" w14:textId="77777777" w:rsidR="009C142B" w:rsidRPr="009C142B" w:rsidRDefault="00622055" w:rsidP="009C142B">
      <w:pPr>
        <w:pStyle w:val="Lijstalinea"/>
        <w:numPr>
          <w:ilvl w:val="0"/>
          <w:numId w:val="18"/>
        </w:numPr>
        <w:rPr>
          <w:i/>
        </w:rPr>
      </w:pPr>
      <w:r w:rsidRPr="009C142B">
        <w:rPr>
          <w:i/>
        </w:rPr>
        <w:t xml:space="preserve">Wat zijn de </w:t>
      </w:r>
      <w:proofErr w:type="spellStart"/>
      <w:r w:rsidRPr="009C142B">
        <w:rPr>
          <w:i/>
        </w:rPr>
        <w:t>requirements</w:t>
      </w:r>
      <w:proofErr w:type="spellEnd"/>
      <w:r w:rsidRPr="009C142B">
        <w:rPr>
          <w:i/>
        </w:rPr>
        <w:t xml:space="preserve"> </w:t>
      </w:r>
    </w:p>
    <w:p w14:paraId="1257BB2A" w14:textId="247AF5CB" w:rsidR="00FF78EC" w:rsidRPr="009C142B" w:rsidRDefault="009C142B" w:rsidP="009C142B">
      <w:pPr>
        <w:pStyle w:val="Lijstalinea"/>
        <w:numPr>
          <w:ilvl w:val="0"/>
          <w:numId w:val="18"/>
        </w:numPr>
        <w:rPr>
          <w:i/>
        </w:rPr>
      </w:pPr>
      <w:r w:rsidRPr="009C142B">
        <w:rPr>
          <w:i/>
        </w:rPr>
        <w:t>W</w:t>
      </w:r>
      <w:r w:rsidR="00622055" w:rsidRPr="009C142B">
        <w:rPr>
          <w:i/>
        </w:rPr>
        <w:t>at ligt er binnen/buiten de scope</w:t>
      </w:r>
    </w:p>
    <w:p w14:paraId="34325665" w14:textId="32D675E3" w:rsidR="009C142B" w:rsidRDefault="009C142B" w:rsidP="009C142B">
      <w:pPr>
        <w:pStyle w:val="Kop1"/>
      </w:pPr>
      <w:bookmarkStart w:id="15" w:name="_Toc115353296"/>
      <w:r>
        <w:t>Methodologie</w:t>
      </w:r>
      <w:bookmarkEnd w:id="15"/>
    </w:p>
    <w:p w14:paraId="68755C01" w14:textId="2CFC75BE" w:rsidR="009C142B" w:rsidRPr="009C142B" w:rsidRDefault="009C142B" w:rsidP="009C142B">
      <w:pPr>
        <w:pStyle w:val="Lijstalinea"/>
        <w:numPr>
          <w:ilvl w:val="0"/>
          <w:numId w:val="18"/>
        </w:numPr>
        <w:rPr>
          <w:i/>
        </w:rPr>
      </w:pPr>
      <w:r w:rsidRPr="009C142B">
        <w:rPr>
          <w:i/>
        </w:rPr>
        <w:t>Over welk type AI probleem gaat het (classificatie/regressie/</w:t>
      </w:r>
      <w:proofErr w:type="spellStart"/>
      <w:r w:rsidRPr="009C142B">
        <w:rPr>
          <w:i/>
        </w:rPr>
        <w:t>reinforcement</w:t>
      </w:r>
      <w:proofErr w:type="spellEnd"/>
      <w:r w:rsidRPr="009C142B">
        <w:rPr>
          <w:i/>
        </w:rPr>
        <w:t xml:space="preserve"> </w:t>
      </w:r>
      <w:proofErr w:type="spellStart"/>
      <w:r w:rsidRPr="009C142B">
        <w:rPr>
          <w:i/>
        </w:rPr>
        <w:t>learning</w:t>
      </w:r>
      <w:proofErr w:type="spellEnd"/>
      <w:r w:rsidRPr="009C142B">
        <w:rPr>
          <w:i/>
        </w:rPr>
        <w:t>/…)?</w:t>
      </w:r>
    </w:p>
    <w:p w14:paraId="6C3DD4E9" w14:textId="7D38EA7D" w:rsidR="009C142B" w:rsidRPr="009C142B" w:rsidRDefault="009C142B" w:rsidP="009C142B">
      <w:pPr>
        <w:pStyle w:val="Lijstalinea"/>
        <w:numPr>
          <w:ilvl w:val="0"/>
          <w:numId w:val="18"/>
        </w:numPr>
        <w:rPr>
          <w:i/>
        </w:rPr>
      </w:pPr>
      <w:r w:rsidRPr="009C142B">
        <w:rPr>
          <w:i/>
        </w:rPr>
        <w:t xml:space="preserve">Welke machine </w:t>
      </w:r>
      <w:proofErr w:type="spellStart"/>
      <w:r w:rsidRPr="009C142B">
        <w:rPr>
          <w:i/>
        </w:rPr>
        <w:t>learning</w:t>
      </w:r>
      <w:proofErr w:type="spellEnd"/>
      <w:r w:rsidRPr="009C142B">
        <w:rPr>
          <w:i/>
        </w:rPr>
        <w:t xml:space="preserve"> algoritmes ga je gebruiken?</w:t>
      </w:r>
    </w:p>
    <w:p w14:paraId="2E21D57B" w14:textId="15BA6352" w:rsidR="009C142B" w:rsidRPr="009C142B" w:rsidRDefault="009C142B" w:rsidP="009C142B">
      <w:pPr>
        <w:pStyle w:val="Lijstalinea"/>
        <w:numPr>
          <w:ilvl w:val="0"/>
          <w:numId w:val="18"/>
        </w:numPr>
        <w:rPr>
          <w:i/>
        </w:rPr>
      </w:pPr>
      <w:r w:rsidRPr="009C142B">
        <w:rPr>
          <w:i/>
        </w:rPr>
        <w:t>Hoe ga je de werking van het algoritme valideren?</w:t>
      </w:r>
    </w:p>
    <w:p w14:paraId="2A80F910" w14:textId="27D45832" w:rsidR="009C142B" w:rsidRDefault="009C142B" w:rsidP="009C142B">
      <w:pPr>
        <w:pStyle w:val="Kop1"/>
      </w:pPr>
      <w:bookmarkStart w:id="16" w:name="_Toc115353297"/>
      <w:r>
        <w:t>Data</w:t>
      </w:r>
      <w:bookmarkEnd w:id="16"/>
    </w:p>
    <w:p w14:paraId="1848333C" w14:textId="1C1FB90E" w:rsidR="009C142B" w:rsidRPr="009C142B" w:rsidRDefault="009C142B" w:rsidP="009C142B">
      <w:pPr>
        <w:pStyle w:val="Lijstalinea"/>
        <w:numPr>
          <w:ilvl w:val="0"/>
          <w:numId w:val="19"/>
        </w:numPr>
        <w:rPr>
          <w:i/>
        </w:rPr>
      </w:pPr>
      <w:r w:rsidRPr="009C142B">
        <w:rPr>
          <w:i/>
        </w:rPr>
        <w:t>Welke data ga je gebruiken? Van waar komt deze?</w:t>
      </w:r>
    </w:p>
    <w:p w14:paraId="080B047D" w14:textId="2A39DA8D" w:rsidR="009C142B" w:rsidRPr="000E031C" w:rsidRDefault="009C142B" w:rsidP="009C142B">
      <w:pPr>
        <w:pStyle w:val="Lijstalinea"/>
        <w:numPr>
          <w:ilvl w:val="0"/>
          <w:numId w:val="19"/>
        </w:numPr>
      </w:pPr>
      <w:r w:rsidRPr="009C142B">
        <w:rPr>
          <w:i/>
        </w:rPr>
        <w:t>W</w:t>
      </w:r>
      <w:r w:rsidRPr="000E031C">
        <w:t>elke data is er nodig als het model in productie gaat?</w:t>
      </w:r>
    </w:p>
    <w:p w14:paraId="0882287F" w14:textId="0B1B14F3" w:rsidR="009C142B" w:rsidRPr="000E031C" w:rsidRDefault="009C142B" w:rsidP="009C142B">
      <w:pPr>
        <w:pStyle w:val="Lijstalinea"/>
        <w:numPr>
          <w:ilvl w:val="0"/>
          <w:numId w:val="19"/>
        </w:numPr>
      </w:pPr>
      <w:r w:rsidRPr="000E031C">
        <w:t xml:space="preserve">Werk je met </w:t>
      </w:r>
      <w:r w:rsidRPr="000E031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persoonsgegevens </w:t>
      </w:r>
      <w:r w:rsidRPr="000E031C">
        <w:t>waar GDPR op van toepassing is?</w:t>
      </w:r>
    </w:p>
    <w:p w14:paraId="28FF5312" w14:textId="66229422" w:rsidR="000E031C" w:rsidRPr="000E031C" w:rsidRDefault="000E031C" w:rsidP="009C142B">
      <w:pPr>
        <w:pStyle w:val="Lijstalinea"/>
        <w:numPr>
          <w:ilvl w:val="0"/>
          <w:numId w:val="19"/>
        </w:numPr>
      </w:pPr>
      <w:r w:rsidRPr="000E031C">
        <w:rPr>
          <w:color w:val="404040"/>
          <w:lang w:val="nl-BE"/>
        </w:rPr>
        <w:t>Hoe heb je de betrouwbaarheid en echtheid van de data gecontroleerd?</w:t>
      </w:r>
    </w:p>
    <w:p w14:paraId="1ACC9773" w14:textId="261C6377" w:rsidR="009C142B" w:rsidRPr="009C142B" w:rsidRDefault="009C142B" w:rsidP="009C142B">
      <w:pPr>
        <w:pStyle w:val="Lijstalinea"/>
        <w:numPr>
          <w:ilvl w:val="0"/>
          <w:numId w:val="19"/>
        </w:numPr>
        <w:rPr>
          <w:i/>
        </w:rPr>
      </w:pPr>
      <w:r w:rsidRPr="009C142B">
        <w:rPr>
          <w:i/>
        </w:rPr>
        <w:t>Zijn er mogelijke ethische gevaren?</w:t>
      </w:r>
    </w:p>
    <w:p w14:paraId="118962E1" w14:textId="37CBC573" w:rsidR="00FF78EC" w:rsidRPr="00622055" w:rsidRDefault="000E031C" w:rsidP="00DC223D">
      <w:pPr>
        <w:pStyle w:val="Kop1"/>
        <w:rPr>
          <w:lang w:val="nl-BE"/>
        </w:rPr>
      </w:pPr>
      <w:bookmarkStart w:id="17" w:name="_Toc378765636"/>
      <w:bookmarkStart w:id="18" w:name="_Toc115353298"/>
      <w:r>
        <w:rPr>
          <w:lang w:val="nl-BE"/>
        </w:rPr>
        <w:t xml:space="preserve">Deliverables en </w:t>
      </w:r>
      <w:r w:rsidR="00FF78EC" w:rsidRPr="00622055">
        <w:rPr>
          <w:lang w:val="nl-BE"/>
        </w:rPr>
        <w:t>Planning</w:t>
      </w:r>
      <w:bookmarkEnd w:id="17"/>
      <w:bookmarkEnd w:id="18"/>
    </w:p>
    <w:p w14:paraId="41C8E9C0" w14:textId="77777777" w:rsidR="000E031C" w:rsidRDefault="000E031C" w:rsidP="00F97727">
      <w:pPr>
        <w:pStyle w:val="Lijstalinea"/>
        <w:numPr>
          <w:ilvl w:val="0"/>
          <w:numId w:val="20"/>
        </w:numPr>
        <w:rPr>
          <w:i/>
          <w:iCs/>
        </w:rPr>
      </w:pPr>
      <w:r w:rsidRPr="000E031C">
        <w:rPr>
          <w:i/>
          <w:iCs/>
        </w:rPr>
        <w:t>Maak een lijst van deliverables die tijdens het project zullen worden geproduceerd om aan de business doelen te voldoen.</w:t>
      </w:r>
    </w:p>
    <w:p w14:paraId="2F148044" w14:textId="79FED6BF" w:rsidR="00FF78EC" w:rsidRPr="000E031C" w:rsidRDefault="000E031C" w:rsidP="00F97727">
      <w:pPr>
        <w:pStyle w:val="Lijstalinea"/>
        <w:numPr>
          <w:ilvl w:val="0"/>
          <w:numId w:val="20"/>
        </w:numPr>
        <w:rPr>
          <w:i/>
          <w:iCs/>
        </w:rPr>
      </w:pPr>
      <w:r w:rsidRPr="000E031C">
        <w:rPr>
          <w:i/>
          <w:iCs/>
        </w:rPr>
        <w:t>P</w:t>
      </w:r>
      <w:r w:rsidR="00FF78EC" w:rsidRPr="000E031C">
        <w:rPr>
          <w:i/>
          <w:iCs/>
        </w:rPr>
        <w:t xml:space="preserve">lanning </w:t>
      </w:r>
      <w:r w:rsidRPr="000E031C">
        <w:rPr>
          <w:i/>
          <w:iCs/>
        </w:rPr>
        <w:t xml:space="preserve">van </w:t>
      </w:r>
      <w:r w:rsidR="00FF78EC" w:rsidRPr="000E031C">
        <w:rPr>
          <w:i/>
          <w:iCs/>
        </w:rPr>
        <w:t xml:space="preserve">de </w:t>
      </w:r>
      <w:r w:rsidR="00622055" w:rsidRPr="000E031C">
        <w:rPr>
          <w:i/>
          <w:iCs/>
        </w:rPr>
        <w:t>geplande taken en eventuele deadlines</w:t>
      </w:r>
      <w:r w:rsidR="00FF78EC" w:rsidRPr="000E031C">
        <w:rPr>
          <w:i/>
          <w:iCs/>
        </w:rPr>
        <w:t>.</w:t>
      </w:r>
      <w:r w:rsidR="00622055" w:rsidRPr="000E031C">
        <w:rPr>
          <w:i/>
          <w:iCs/>
        </w:rPr>
        <w:t xml:space="preserve"> </w:t>
      </w:r>
      <w:r>
        <w:rPr>
          <w:i/>
          <w:iCs/>
        </w:rPr>
        <w:t>(</w:t>
      </w:r>
      <w:r w:rsidR="00622055" w:rsidRPr="000E031C">
        <w:rPr>
          <w:i/>
          <w:iCs/>
        </w:rPr>
        <w:t xml:space="preserve">TIP ! Maak gebruik van een </w:t>
      </w:r>
      <w:proofErr w:type="spellStart"/>
      <w:r w:rsidR="00622055" w:rsidRPr="000E031C">
        <w:rPr>
          <w:i/>
          <w:iCs/>
        </w:rPr>
        <w:t>Gantt</w:t>
      </w:r>
      <w:proofErr w:type="spellEnd"/>
      <w:r w:rsidR="00622055" w:rsidRPr="000E031C">
        <w:rPr>
          <w:i/>
          <w:iCs/>
        </w:rPr>
        <w:t xml:space="preserve"> Chart zijn of een tabel</w:t>
      </w:r>
      <w:r w:rsidR="001312FA" w:rsidRPr="000E031C">
        <w:rPr>
          <w:i/>
          <w:iCs/>
        </w:rPr>
        <w:t>.</w:t>
      </w:r>
      <w:r>
        <w:rPr>
          <w:i/>
          <w:iCs/>
        </w:rPr>
        <w:t>)</w:t>
      </w:r>
    </w:p>
    <w:p w14:paraId="21E6F9C9" w14:textId="7ADBF4FB" w:rsidR="00622055" w:rsidRDefault="00622055" w:rsidP="00622055">
      <w:pPr>
        <w:pStyle w:val="Kop1"/>
      </w:pPr>
      <w:bookmarkStart w:id="19" w:name="_Toc115353299"/>
      <w:r>
        <w:t>Risico’s</w:t>
      </w:r>
      <w:bookmarkEnd w:id="19"/>
    </w:p>
    <w:p w14:paraId="4EB79D40" w14:textId="0B66BE4E" w:rsidR="00622055" w:rsidRPr="009C142B" w:rsidRDefault="00622055" w:rsidP="00622055">
      <w:pPr>
        <w:rPr>
          <w:i/>
        </w:rPr>
      </w:pPr>
      <w:r w:rsidRPr="009C142B">
        <w:rPr>
          <w:i/>
        </w:rPr>
        <w:t>Wat zijn de mogelijke risico’s binnen het project waardoor niet alles binnen de voorziene tijd klaar geraken.</w:t>
      </w:r>
    </w:p>
    <w:p w14:paraId="1B9EFC71" w14:textId="07CF8CDA" w:rsidR="006B5AB4" w:rsidRPr="000B28EF" w:rsidRDefault="00F97C24" w:rsidP="55E387C1">
      <w:pPr>
        <w:pStyle w:val="Kop1"/>
        <w:rPr>
          <w:rFonts w:cs="Times New Roman"/>
          <w:lang w:eastAsia="en-US"/>
        </w:rPr>
      </w:pPr>
      <w:bookmarkStart w:id="20" w:name="_Toc115353300"/>
      <w:r>
        <w:rPr>
          <w:rFonts w:cs="Times New Roman"/>
          <w:kern w:val="0"/>
          <w:lang w:eastAsia="en-US"/>
        </w:rPr>
        <w:lastRenderedPageBreak/>
        <w:t>B</w:t>
      </w:r>
      <w:r w:rsidR="00C24A8B" w:rsidRPr="55E387C1">
        <w:rPr>
          <w:rFonts w:cs="Times New Roman"/>
          <w:kern w:val="0"/>
          <w:lang w:eastAsia="en-US"/>
        </w:rPr>
        <w:t>ronvermelding</w:t>
      </w:r>
      <w:bookmarkEnd w:id="20"/>
    </w:p>
    <w:p w14:paraId="04851E0B" w14:textId="5CCABA55" w:rsidR="006B5AB4" w:rsidRPr="00E22A0E" w:rsidRDefault="0099695F" w:rsidP="006B5AB4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[</w:t>
      </w:r>
      <w:r w:rsidR="006B5AB4" w:rsidRPr="00E22A0E">
        <w:rPr>
          <w:rFonts w:ascii="Calibri" w:hAnsi="Calibri"/>
          <w:iCs/>
        </w:rPr>
        <w:t>Vermeld hier al je bronnen volgens de APA stijlgids (</w:t>
      </w:r>
      <w:hyperlink r:id="rId11" w:history="1">
        <w:r w:rsidR="006B5AB4" w:rsidRPr="00E22A0E">
          <w:rPr>
            <w:rFonts w:ascii="Calibri" w:hAnsi="Calibri"/>
            <w:iCs/>
          </w:rPr>
          <w:t>https://apastyle.apa.org/</w:t>
        </w:r>
      </w:hyperlink>
      <w:r w:rsidR="006B5AB4" w:rsidRPr="00E22A0E">
        <w:rPr>
          <w:rFonts w:ascii="Calibri" w:hAnsi="Calibri"/>
          <w:iCs/>
        </w:rPr>
        <w:t>). Denk eraan dat elk brontype (website/rapport/wetenschappelijk artikel/hoofdstuk uit boek/…) zijn eigen stijl heeft.</w:t>
      </w:r>
      <w:r w:rsidRPr="00E22A0E">
        <w:rPr>
          <w:rFonts w:ascii="Calibri" w:hAnsi="Calibri"/>
          <w:iCs/>
        </w:rPr>
        <w:t xml:space="preserve"> 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6B5AB4" w:rsidRPr="000B28EF" w14:paraId="445783D6" w14:textId="77777777" w:rsidTr="006B5AB4">
        <w:tc>
          <w:tcPr>
            <w:tcW w:w="562" w:type="dxa"/>
          </w:tcPr>
          <w:p w14:paraId="127C5FC9" w14:textId="77777777" w:rsidR="006B5AB4" w:rsidRPr="000B28EF" w:rsidRDefault="006B5AB4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76E81C9D" w14:textId="480C6E40" w:rsidR="006B5AB4" w:rsidRPr="000B28EF" w:rsidRDefault="00AF398D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Jan</w:t>
            </w:r>
            <w:r w:rsidR="006B5AB4" w:rsidRPr="000B28EF">
              <w:rPr>
                <w:lang w:eastAsia="en-US"/>
              </w:rPr>
              <w:t>, A. (</w:t>
            </w:r>
            <w:r w:rsidRPr="000B28EF">
              <w:rPr>
                <w:lang w:eastAsia="en-US"/>
              </w:rPr>
              <w:t>2015-04-12</w:t>
            </w:r>
            <w:r w:rsidR="006B5AB4" w:rsidRPr="000B28EF">
              <w:rPr>
                <w:lang w:eastAsia="en-US"/>
              </w:rPr>
              <w:t xml:space="preserve">). </w:t>
            </w:r>
            <w:r w:rsidRPr="000B28EF">
              <w:rPr>
                <w:lang w:eastAsia="en-US"/>
              </w:rPr>
              <w:t xml:space="preserve">De titel van </w:t>
            </w:r>
            <w:r w:rsidR="00FD3390">
              <w:rPr>
                <w:lang w:eastAsia="en-US"/>
              </w:rPr>
              <w:t>deze pagina</w:t>
            </w:r>
            <w:r w:rsidR="006B5AB4" w:rsidRPr="000B28EF">
              <w:rPr>
                <w:lang w:eastAsia="en-US"/>
              </w:rPr>
              <w:t xml:space="preserve">. </w:t>
            </w:r>
            <w:r w:rsidR="00775304" w:rsidRPr="000B28EF">
              <w:rPr>
                <w:lang w:eastAsia="en-US"/>
              </w:rPr>
              <w:t xml:space="preserve">Opgehaald van </w:t>
            </w:r>
            <w:hyperlink r:id="rId12" w:history="1">
              <w:r w:rsidR="006B5AB4" w:rsidRPr="000B28EF">
                <w:rPr>
                  <w:rStyle w:val="Hyperlink"/>
                  <w:lang w:eastAsia="en-US"/>
                </w:rPr>
                <w:t>http://xxxxxxxxx</w:t>
              </w:r>
            </w:hyperlink>
            <w:r w:rsidR="00775304" w:rsidRPr="000B28EF">
              <w:rPr>
                <w:lang w:eastAsia="en-US"/>
              </w:rPr>
              <w:t>.</w:t>
            </w:r>
          </w:p>
        </w:tc>
      </w:tr>
      <w:tr w:rsidR="00A54F9C" w:rsidRPr="000B28EF" w14:paraId="1258CBEC" w14:textId="77777777" w:rsidTr="006B5AB4">
        <w:tc>
          <w:tcPr>
            <w:tcW w:w="562" w:type="dxa"/>
          </w:tcPr>
          <w:p w14:paraId="4CA53300" w14:textId="1E42DF79" w:rsidR="00A54F9C" w:rsidRPr="000B28EF" w:rsidRDefault="00A54F9C" w:rsidP="006B5AB4">
            <w:pPr>
              <w:spacing w:before="120" w:after="120"/>
              <w:rPr>
                <w:lang w:eastAsia="en-US"/>
              </w:rPr>
            </w:pPr>
          </w:p>
        </w:tc>
        <w:tc>
          <w:tcPr>
            <w:tcW w:w="8500" w:type="dxa"/>
          </w:tcPr>
          <w:p w14:paraId="62D694F8" w14:textId="5E5A4684" w:rsidR="00A54F9C" w:rsidRPr="003C07D2" w:rsidRDefault="00A54F9C" w:rsidP="00775304">
            <w:pPr>
              <w:spacing w:before="120" w:after="120"/>
              <w:rPr>
                <w:lang w:val="nl-BE" w:eastAsia="en-US"/>
              </w:rPr>
            </w:pPr>
          </w:p>
        </w:tc>
      </w:tr>
      <w:bookmarkEnd w:id="6"/>
    </w:tbl>
    <w:p w14:paraId="02EB378F" w14:textId="77777777" w:rsidR="006B5AB4" w:rsidRPr="000B28EF" w:rsidRDefault="006B5AB4" w:rsidP="00E5642B">
      <w:pPr>
        <w:rPr>
          <w:lang w:eastAsia="en-US"/>
        </w:rPr>
      </w:pPr>
    </w:p>
    <w:sectPr w:rsidR="006B5AB4" w:rsidRPr="000B28EF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E287" w16cex:dateUtc="2022-09-28T13:11:00Z"/>
  <w16cex:commentExtensible w16cex:durableId="26DEE2D8" w16cex:dateUtc="2022-09-28T13:12:00Z"/>
  <w16cex:commentExtensible w16cex:durableId="26DEDE68" w16cex:dateUtc="2022-09-28T12:53:00Z"/>
  <w16cex:commentExtensible w16cex:durableId="26DEE42A" w16cex:dateUtc="2022-09-28T13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7368B" w14:textId="77777777" w:rsidR="00014C7A" w:rsidRDefault="00014C7A" w:rsidP="00B037EA">
      <w:r>
        <w:separator/>
      </w:r>
    </w:p>
  </w:endnote>
  <w:endnote w:type="continuationSeparator" w:id="0">
    <w:p w14:paraId="6FC0F9F7" w14:textId="77777777" w:rsidR="00014C7A" w:rsidRDefault="00014C7A" w:rsidP="00B037EA">
      <w:r>
        <w:continuationSeparator/>
      </w:r>
    </w:p>
  </w:endnote>
  <w:endnote w:type="continuationNotice" w:id="1">
    <w:p w14:paraId="666E1743" w14:textId="77777777" w:rsidR="00014C7A" w:rsidRDefault="00014C7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159405072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426D716" w14:textId="38587B63" w:rsidR="00690C5E" w:rsidRDefault="00690C5E" w:rsidP="000336A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79A43B8E" w:rsidR="00F61BA0" w:rsidRPr="005F5CC9" w:rsidRDefault="00380785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Scopedocument Project AI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6056" w14:textId="77777777" w:rsidR="00014C7A" w:rsidRDefault="00014C7A" w:rsidP="00B037EA">
      <w:r>
        <w:separator/>
      </w:r>
    </w:p>
  </w:footnote>
  <w:footnote w:type="continuationSeparator" w:id="0">
    <w:p w14:paraId="35E99268" w14:textId="77777777" w:rsidR="00014C7A" w:rsidRDefault="00014C7A" w:rsidP="00B037EA">
      <w:r>
        <w:continuationSeparator/>
      </w:r>
    </w:p>
  </w:footnote>
  <w:footnote w:type="continuationNotice" w:id="1">
    <w:p w14:paraId="6048D89F" w14:textId="77777777" w:rsidR="00014C7A" w:rsidRDefault="00014C7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6BDD" w14:textId="01CD6504" w:rsidR="007F0625" w:rsidRPr="007F0625" w:rsidRDefault="007F0625" w:rsidP="007F062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</w:p>
  <w:p w14:paraId="5ECC55F0" w14:textId="31DBF642" w:rsidR="00542798" w:rsidRPr="00542798" w:rsidRDefault="00542798" w:rsidP="00542798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Pr="00542798">
      <w:rPr>
        <w:rFonts w:ascii="Times New Roman" w:hAnsi="Times New Roman"/>
        <w:color w:val="auto"/>
        <w:sz w:val="24"/>
        <w:lang w:eastAsia="en-GB"/>
      </w:rPr>
      <w:fldChar w:fldCharType="end"/>
    </w:r>
  </w:p>
  <w:p w14:paraId="0B12FAB1" w14:textId="78EAB646" w:rsidR="00D85D45" w:rsidRPr="00D85D45" w:rsidRDefault="00E852B1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B77F96" id="Groep 9" o:spid="_x0000_s1026" style="position:absolute;margin-left:-42.9pt;margin-top:18.85pt;width:52.4pt;height:21.9pt;z-index:251661315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" adj="16250" fillcolor="white [3212]" stroked="f" strokeweight="2pt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" adj="10800" fillcolor="white [3212]" stroked="f" strokeweight="2pt"/>
            </v:group>
          </w:pict>
        </mc:Fallback>
      </mc:AlternateContent>
    </w:r>
    <w:r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3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63D4E1E3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123E67F5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476DBE01" w:rsidR="00F61BA0" w:rsidRPr="00775304" w:rsidRDefault="00622055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  <w:t>Project 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9pt;margin-top:-2pt;width:148.5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" filled="f" stroked="f" strokeweight=".5pt">
              <v:textbox>
                <w:txbxContent>
                  <w:p w14:paraId="0F009085" w14:textId="476DBE01" w:rsidR="00F61BA0" w:rsidRPr="00775304" w:rsidRDefault="00622055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  <w:t>Project AI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5E4685" id="Groep 9" o:spid="_x0000_s1026" style="position:absolute;margin-left:292.6pt;margin-top:5.5pt;width:52.4pt;height:21.9pt;z-index:251658243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 adj="16250" fillcolor="white [3212]" stroked="f" strokeweight="2pt"/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 adj="10800" fillcolor="white [3212]" stroked="f" strokeweight="2pt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DF"/>
    <w:multiLevelType w:val="hybridMultilevel"/>
    <w:tmpl w:val="EADE0F5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F3217D"/>
    <w:multiLevelType w:val="multilevel"/>
    <w:tmpl w:val="EB6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563F2"/>
    <w:multiLevelType w:val="hybridMultilevel"/>
    <w:tmpl w:val="32368B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15CC"/>
    <w:multiLevelType w:val="hybridMultilevel"/>
    <w:tmpl w:val="B0E265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1056C"/>
    <w:multiLevelType w:val="hybridMultilevel"/>
    <w:tmpl w:val="45AA05F4"/>
    <w:lvl w:ilvl="0" w:tplc="0813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382F"/>
    <w:multiLevelType w:val="multilevel"/>
    <w:tmpl w:val="45B2275A"/>
    <w:numStyleLink w:val="111111"/>
  </w:abstractNum>
  <w:abstractNum w:abstractNumId="7" w15:restartNumberingAfterBreak="0">
    <w:nsid w:val="46E17BEE"/>
    <w:multiLevelType w:val="hybridMultilevel"/>
    <w:tmpl w:val="641264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1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2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14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6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67D733E"/>
    <w:multiLevelType w:val="hybridMultilevel"/>
    <w:tmpl w:val="A292522A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6"/>
  </w:num>
  <w:num w:numId="8">
    <w:abstractNumId w:val="13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18"/>
  </w:num>
  <w:num w:numId="17">
    <w:abstractNumId w:val="4"/>
  </w:num>
  <w:num w:numId="18">
    <w:abstractNumId w:val="7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2125"/>
    <w:rsid w:val="00014C7A"/>
    <w:rsid w:val="00014CCC"/>
    <w:rsid w:val="00021BFB"/>
    <w:rsid w:val="00033B1D"/>
    <w:rsid w:val="00046AE6"/>
    <w:rsid w:val="00055B94"/>
    <w:rsid w:val="000772E4"/>
    <w:rsid w:val="00077B9F"/>
    <w:rsid w:val="000832FB"/>
    <w:rsid w:val="00085E85"/>
    <w:rsid w:val="00090CDE"/>
    <w:rsid w:val="000A4D34"/>
    <w:rsid w:val="000B28EF"/>
    <w:rsid w:val="000B7370"/>
    <w:rsid w:val="000C1AF2"/>
    <w:rsid w:val="000C2045"/>
    <w:rsid w:val="000E031C"/>
    <w:rsid w:val="000E0DF7"/>
    <w:rsid w:val="00105A86"/>
    <w:rsid w:val="001302AC"/>
    <w:rsid w:val="001312FA"/>
    <w:rsid w:val="00136A1D"/>
    <w:rsid w:val="001475B0"/>
    <w:rsid w:val="00153956"/>
    <w:rsid w:val="00170193"/>
    <w:rsid w:val="00173894"/>
    <w:rsid w:val="00173F7E"/>
    <w:rsid w:val="0019775D"/>
    <w:rsid w:val="001A0FA1"/>
    <w:rsid w:val="001B7735"/>
    <w:rsid w:val="001C7ED4"/>
    <w:rsid w:val="001F58EC"/>
    <w:rsid w:val="0021733A"/>
    <w:rsid w:val="00221893"/>
    <w:rsid w:val="00223170"/>
    <w:rsid w:val="00231E93"/>
    <w:rsid w:val="00247954"/>
    <w:rsid w:val="00253E7B"/>
    <w:rsid w:val="0026184D"/>
    <w:rsid w:val="00270801"/>
    <w:rsid w:val="0027132B"/>
    <w:rsid w:val="00280E2F"/>
    <w:rsid w:val="00287C28"/>
    <w:rsid w:val="00295F3E"/>
    <w:rsid w:val="00296CF2"/>
    <w:rsid w:val="002D237F"/>
    <w:rsid w:val="002D6B3B"/>
    <w:rsid w:val="002E5230"/>
    <w:rsid w:val="002F1F6D"/>
    <w:rsid w:val="002F44A3"/>
    <w:rsid w:val="002F716B"/>
    <w:rsid w:val="003063AA"/>
    <w:rsid w:val="003271F7"/>
    <w:rsid w:val="00334D3F"/>
    <w:rsid w:val="00335F72"/>
    <w:rsid w:val="00343548"/>
    <w:rsid w:val="003446AD"/>
    <w:rsid w:val="00362113"/>
    <w:rsid w:val="00364F79"/>
    <w:rsid w:val="00372C3E"/>
    <w:rsid w:val="00374577"/>
    <w:rsid w:val="00380785"/>
    <w:rsid w:val="0039224F"/>
    <w:rsid w:val="0039380F"/>
    <w:rsid w:val="003C07D2"/>
    <w:rsid w:val="003D1A3D"/>
    <w:rsid w:val="003D3F90"/>
    <w:rsid w:val="003D661D"/>
    <w:rsid w:val="003D7E68"/>
    <w:rsid w:val="003F1683"/>
    <w:rsid w:val="003F182C"/>
    <w:rsid w:val="00403F22"/>
    <w:rsid w:val="00415B1A"/>
    <w:rsid w:val="00423E84"/>
    <w:rsid w:val="00442F7B"/>
    <w:rsid w:val="0045603C"/>
    <w:rsid w:val="004623AB"/>
    <w:rsid w:val="00470BF9"/>
    <w:rsid w:val="004743A4"/>
    <w:rsid w:val="00481801"/>
    <w:rsid w:val="00497F2B"/>
    <w:rsid w:val="004A078E"/>
    <w:rsid w:val="004A1BDC"/>
    <w:rsid w:val="004A7C48"/>
    <w:rsid w:val="004B3C89"/>
    <w:rsid w:val="004C111D"/>
    <w:rsid w:val="004C207F"/>
    <w:rsid w:val="004C4838"/>
    <w:rsid w:val="004E0C09"/>
    <w:rsid w:val="005030EB"/>
    <w:rsid w:val="00505215"/>
    <w:rsid w:val="00521E5A"/>
    <w:rsid w:val="00524844"/>
    <w:rsid w:val="00524B56"/>
    <w:rsid w:val="00525EE9"/>
    <w:rsid w:val="00532480"/>
    <w:rsid w:val="0054057D"/>
    <w:rsid w:val="00542798"/>
    <w:rsid w:val="00544C82"/>
    <w:rsid w:val="00555A38"/>
    <w:rsid w:val="00571712"/>
    <w:rsid w:val="00584A41"/>
    <w:rsid w:val="005937BC"/>
    <w:rsid w:val="005A3B65"/>
    <w:rsid w:val="005A4B44"/>
    <w:rsid w:val="005A6790"/>
    <w:rsid w:val="005A6B35"/>
    <w:rsid w:val="005B1B8E"/>
    <w:rsid w:val="005D0EBB"/>
    <w:rsid w:val="005D3C52"/>
    <w:rsid w:val="005E26DD"/>
    <w:rsid w:val="005E3A21"/>
    <w:rsid w:val="005E417B"/>
    <w:rsid w:val="005F5CC9"/>
    <w:rsid w:val="00603F25"/>
    <w:rsid w:val="00604D1F"/>
    <w:rsid w:val="00606372"/>
    <w:rsid w:val="00615753"/>
    <w:rsid w:val="00616295"/>
    <w:rsid w:val="00622055"/>
    <w:rsid w:val="00626BD3"/>
    <w:rsid w:val="00632501"/>
    <w:rsid w:val="00650D14"/>
    <w:rsid w:val="00672D70"/>
    <w:rsid w:val="0067683E"/>
    <w:rsid w:val="00690C5E"/>
    <w:rsid w:val="006B2E66"/>
    <w:rsid w:val="006B5AB4"/>
    <w:rsid w:val="006B6235"/>
    <w:rsid w:val="006B6267"/>
    <w:rsid w:val="006D42C7"/>
    <w:rsid w:val="006D4A34"/>
    <w:rsid w:val="006E0F01"/>
    <w:rsid w:val="006F3EE9"/>
    <w:rsid w:val="006F5F6F"/>
    <w:rsid w:val="0070354B"/>
    <w:rsid w:val="00715CD0"/>
    <w:rsid w:val="00732DC3"/>
    <w:rsid w:val="00734EF8"/>
    <w:rsid w:val="0074087F"/>
    <w:rsid w:val="007461DE"/>
    <w:rsid w:val="007503FC"/>
    <w:rsid w:val="007569EE"/>
    <w:rsid w:val="007634C0"/>
    <w:rsid w:val="00775304"/>
    <w:rsid w:val="0078076B"/>
    <w:rsid w:val="00790F3E"/>
    <w:rsid w:val="007B5F9C"/>
    <w:rsid w:val="007B5FDE"/>
    <w:rsid w:val="007C4051"/>
    <w:rsid w:val="007C4AD6"/>
    <w:rsid w:val="007D4281"/>
    <w:rsid w:val="007D6208"/>
    <w:rsid w:val="007D7B41"/>
    <w:rsid w:val="007E25F6"/>
    <w:rsid w:val="007E3B7E"/>
    <w:rsid w:val="007F0625"/>
    <w:rsid w:val="00800A09"/>
    <w:rsid w:val="0080257A"/>
    <w:rsid w:val="00806308"/>
    <w:rsid w:val="00812C71"/>
    <w:rsid w:val="00812E22"/>
    <w:rsid w:val="00815E90"/>
    <w:rsid w:val="00817555"/>
    <w:rsid w:val="008335F2"/>
    <w:rsid w:val="008353A2"/>
    <w:rsid w:val="00837CF7"/>
    <w:rsid w:val="0084641A"/>
    <w:rsid w:val="008467CC"/>
    <w:rsid w:val="008469E3"/>
    <w:rsid w:val="008523F6"/>
    <w:rsid w:val="00852C0A"/>
    <w:rsid w:val="008557ED"/>
    <w:rsid w:val="00872007"/>
    <w:rsid w:val="00872E1A"/>
    <w:rsid w:val="00876C39"/>
    <w:rsid w:val="00880D23"/>
    <w:rsid w:val="008954B6"/>
    <w:rsid w:val="008A1C59"/>
    <w:rsid w:val="008B17F2"/>
    <w:rsid w:val="008C487F"/>
    <w:rsid w:val="008D08BC"/>
    <w:rsid w:val="008F0FD9"/>
    <w:rsid w:val="008F2E49"/>
    <w:rsid w:val="008F31D9"/>
    <w:rsid w:val="008F72BC"/>
    <w:rsid w:val="0090356B"/>
    <w:rsid w:val="00905966"/>
    <w:rsid w:val="009302E4"/>
    <w:rsid w:val="00931064"/>
    <w:rsid w:val="00943F57"/>
    <w:rsid w:val="00945CA3"/>
    <w:rsid w:val="00955DB5"/>
    <w:rsid w:val="0098067C"/>
    <w:rsid w:val="00980D04"/>
    <w:rsid w:val="00991D4A"/>
    <w:rsid w:val="00994927"/>
    <w:rsid w:val="0099695F"/>
    <w:rsid w:val="009A4624"/>
    <w:rsid w:val="009B1B67"/>
    <w:rsid w:val="009C0154"/>
    <w:rsid w:val="009C142B"/>
    <w:rsid w:val="009C490F"/>
    <w:rsid w:val="009F667B"/>
    <w:rsid w:val="00A20DB9"/>
    <w:rsid w:val="00A36778"/>
    <w:rsid w:val="00A42043"/>
    <w:rsid w:val="00A441F2"/>
    <w:rsid w:val="00A44E39"/>
    <w:rsid w:val="00A4713E"/>
    <w:rsid w:val="00A52F19"/>
    <w:rsid w:val="00A5396A"/>
    <w:rsid w:val="00A54F9C"/>
    <w:rsid w:val="00A57E20"/>
    <w:rsid w:val="00A84AD9"/>
    <w:rsid w:val="00AA4E53"/>
    <w:rsid w:val="00AB01D0"/>
    <w:rsid w:val="00AB1178"/>
    <w:rsid w:val="00AB3F7D"/>
    <w:rsid w:val="00AB6E50"/>
    <w:rsid w:val="00AC5002"/>
    <w:rsid w:val="00AD000B"/>
    <w:rsid w:val="00AD7EA2"/>
    <w:rsid w:val="00AE6C11"/>
    <w:rsid w:val="00AF398D"/>
    <w:rsid w:val="00B037EA"/>
    <w:rsid w:val="00B40FB1"/>
    <w:rsid w:val="00B4212F"/>
    <w:rsid w:val="00B43149"/>
    <w:rsid w:val="00B50CA8"/>
    <w:rsid w:val="00B51BBB"/>
    <w:rsid w:val="00B52F10"/>
    <w:rsid w:val="00B6782C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5A07"/>
    <w:rsid w:val="00BB7663"/>
    <w:rsid w:val="00BD4585"/>
    <w:rsid w:val="00BD7464"/>
    <w:rsid w:val="00BE51E8"/>
    <w:rsid w:val="00BF0948"/>
    <w:rsid w:val="00BF6C55"/>
    <w:rsid w:val="00C1207D"/>
    <w:rsid w:val="00C24A8B"/>
    <w:rsid w:val="00C24AFA"/>
    <w:rsid w:val="00C24B8B"/>
    <w:rsid w:val="00C31D31"/>
    <w:rsid w:val="00C32345"/>
    <w:rsid w:val="00C37635"/>
    <w:rsid w:val="00C47266"/>
    <w:rsid w:val="00C53D45"/>
    <w:rsid w:val="00C65EFF"/>
    <w:rsid w:val="00C71550"/>
    <w:rsid w:val="00C94BC7"/>
    <w:rsid w:val="00C96787"/>
    <w:rsid w:val="00CA4F51"/>
    <w:rsid w:val="00CA68C9"/>
    <w:rsid w:val="00D10CA9"/>
    <w:rsid w:val="00D14DB4"/>
    <w:rsid w:val="00D1517D"/>
    <w:rsid w:val="00D24013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620E5"/>
    <w:rsid w:val="00D623BD"/>
    <w:rsid w:val="00D828BE"/>
    <w:rsid w:val="00D85D45"/>
    <w:rsid w:val="00D86712"/>
    <w:rsid w:val="00DB0DB7"/>
    <w:rsid w:val="00DB19E4"/>
    <w:rsid w:val="00DB2B76"/>
    <w:rsid w:val="00DC223D"/>
    <w:rsid w:val="00DE52DE"/>
    <w:rsid w:val="00DF3B51"/>
    <w:rsid w:val="00DF3C95"/>
    <w:rsid w:val="00DF6BF0"/>
    <w:rsid w:val="00DF6E4A"/>
    <w:rsid w:val="00DF6F75"/>
    <w:rsid w:val="00E01608"/>
    <w:rsid w:val="00E039AD"/>
    <w:rsid w:val="00E03C7D"/>
    <w:rsid w:val="00E06623"/>
    <w:rsid w:val="00E22A0E"/>
    <w:rsid w:val="00E235C4"/>
    <w:rsid w:val="00E323A6"/>
    <w:rsid w:val="00E346A6"/>
    <w:rsid w:val="00E34762"/>
    <w:rsid w:val="00E366EA"/>
    <w:rsid w:val="00E54FBD"/>
    <w:rsid w:val="00E5642B"/>
    <w:rsid w:val="00E71008"/>
    <w:rsid w:val="00E7137D"/>
    <w:rsid w:val="00E75644"/>
    <w:rsid w:val="00E7605B"/>
    <w:rsid w:val="00E852B1"/>
    <w:rsid w:val="00E92AD5"/>
    <w:rsid w:val="00EB2425"/>
    <w:rsid w:val="00EB5994"/>
    <w:rsid w:val="00ED1CAB"/>
    <w:rsid w:val="00EE042A"/>
    <w:rsid w:val="00EE10E3"/>
    <w:rsid w:val="00EE4A6B"/>
    <w:rsid w:val="00EE6020"/>
    <w:rsid w:val="00F002C9"/>
    <w:rsid w:val="00F01DC1"/>
    <w:rsid w:val="00F04085"/>
    <w:rsid w:val="00F078C8"/>
    <w:rsid w:val="00F10C71"/>
    <w:rsid w:val="00F2318E"/>
    <w:rsid w:val="00F453CB"/>
    <w:rsid w:val="00F50246"/>
    <w:rsid w:val="00F5549E"/>
    <w:rsid w:val="00F61BA0"/>
    <w:rsid w:val="00F70E28"/>
    <w:rsid w:val="00F8142F"/>
    <w:rsid w:val="00F82F94"/>
    <w:rsid w:val="00F83051"/>
    <w:rsid w:val="00F97C24"/>
    <w:rsid w:val="00FA49A7"/>
    <w:rsid w:val="00FA6D03"/>
    <w:rsid w:val="00FB22CE"/>
    <w:rsid w:val="00FC019C"/>
    <w:rsid w:val="00FD2EED"/>
    <w:rsid w:val="00FD3390"/>
    <w:rsid w:val="00FE2A1B"/>
    <w:rsid w:val="00FE7375"/>
    <w:rsid w:val="00FE7F46"/>
    <w:rsid w:val="00FF492B"/>
    <w:rsid w:val="00FF78EC"/>
    <w:rsid w:val="2C9225F1"/>
    <w:rsid w:val="44D65E82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D4585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val="nl-BE"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Lijstalinea">
    <w:name w:val="List Paragraph"/>
    <w:basedOn w:val="Standaard"/>
    <w:uiPriority w:val="34"/>
    <w:qFormat/>
    <w:rsid w:val="009C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xxxxxxxx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astyle.apa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F80A47206784DB1F54A72C998FD3C" ma:contentTypeVersion="13" ma:contentTypeDescription="Een nieuw document maken." ma:contentTypeScope="" ma:versionID="53a824d38640a57693c49c5836e1894e">
  <xsd:schema xmlns:xsd="http://www.w3.org/2001/XMLSchema" xmlns:xs="http://www.w3.org/2001/XMLSchema" xmlns:p="http://schemas.microsoft.com/office/2006/metadata/properties" xmlns:ns3="95a24063-489f-4308-ace5-16b88298a393" xmlns:ns4="04771376-99f3-442d-bc39-706d4d61715f" targetNamespace="http://schemas.microsoft.com/office/2006/metadata/properties" ma:root="true" ma:fieldsID="f839566e50e98681218c716242d62b67" ns3:_="" ns4:_="">
    <xsd:import namespace="95a24063-489f-4308-ace5-16b88298a393"/>
    <xsd:import namespace="04771376-99f3-442d-bc39-706d4d6171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4063-489f-4308-ace5-16b88298a3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71376-99f3-442d-bc39-706d4d617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85F93-0294-4101-9CE5-F01BA687E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24063-489f-4308-ace5-16b88298a393"/>
    <ds:schemaRef ds:uri="04771376-99f3-442d-bc39-706d4d617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FE26D0-9353-4E79-9B67-531A742F56F7}">
  <ds:schemaRefs>
    <ds:schemaRef ds:uri="http://purl.org/dc/terms/"/>
    <ds:schemaRef ds:uri="http://schemas.microsoft.com/office/2006/documentManagement/types"/>
    <ds:schemaRef ds:uri="http://purl.org/dc/dcmitype/"/>
    <ds:schemaRef ds:uri="95a24063-489f-4308-ace5-16b88298a393"/>
    <ds:schemaRef ds:uri="http://purl.org/dc/elements/1.1/"/>
    <ds:schemaRef ds:uri="http://schemas.microsoft.com/office/infopath/2007/PartnerControls"/>
    <ds:schemaRef ds:uri="04771376-99f3-442d-bc39-706d4d61715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3024D3-647A-4018-8AC6-3432652B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0</TotalTime>
  <Pages>5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Casteels Wim</cp:lastModifiedBy>
  <cp:revision>3</cp:revision>
  <cp:lastPrinted>2019-06-09T20:38:00Z</cp:lastPrinted>
  <dcterms:created xsi:type="dcterms:W3CDTF">2022-09-29T12:18:00Z</dcterms:created>
  <dcterms:modified xsi:type="dcterms:W3CDTF">2022-09-29T12:20:00Z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0x010100F28F80A47206784DB1F54A72C998FD3C</vt:lpwstr>
  </property>
</Properties>
</file>